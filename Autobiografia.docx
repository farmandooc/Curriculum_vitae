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B07" w:rsidRPr="00F86860" w:rsidRDefault="00AA7167">
      <w:pPr>
        <w:rPr>
          <w:color w:val="1D1B11" w:themeColor="background2" w:themeShade="1A"/>
        </w:rPr>
      </w:pPr>
      <w:r w:rsidRPr="00F86860">
        <w:rPr>
          <w:color w:val="1D1B11" w:themeColor="background2" w:themeShade="1A"/>
        </w:rPr>
        <w:t xml:space="preserve">Yo: Osniel O’Farrill Coffigni </w:t>
      </w:r>
      <w:r w:rsidR="00426663">
        <w:rPr>
          <w:color w:val="1D1B11" w:themeColor="background2" w:themeShade="1A"/>
        </w:rPr>
        <w:tab/>
      </w:r>
      <w:r w:rsidR="00426663">
        <w:rPr>
          <w:color w:val="1D1B11" w:themeColor="background2" w:themeShade="1A"/>
        </w:rPr>
        <w:tab/>
      </w:r>
      <w:r w:rsidR="00426663">
        <w:rPr>
          <w:color w:val="1D1B11" w:themeColor="background2" w:themeShade="1A"/>
        </w:rPr>
        <w:tab/>
      </w:r>
      <w:r w:rsidR="00426663">
        <w:rPr>
          <w:color w:val="1D1B11" w:themeColor="background2" w:themeShade="1A"/>
        </w:rPr>
        <w:tab/>
      </w:r>
      <w:r w:rsidR="00426663">
        <w:rPr>
          <w:color w:val="1D1B11" w:themeColor="background2" w:themeShade="1A"/>
        </w:rPr>
        <w:tab/>
      </w:r>
      <w:r w:rsidR="00426663">
        <w:rPr>
          <w:color w:val="1D1B11" w:themeColor="background2" w:themeShade="1A"/>
        </w:rPr>
        <w:tab/>
      </w:r>
    </w:p>
    <w:p w:rsidR="00AA7167" w:rsidRDefault="00AA7167">
      <w:pPr>
        <w:rPr>
          <w:color w:val="1D1B11" w:themeColor="background2" w:themeShade="1A"/>
        </w:rPr>
      </w:pPr>
      <w:r w:rsidRPr="00F86860">
        <w:rPr>
          <w:color w:val="1D1B11" w:themeColor="background2" w:themeShade="1A"/>
        </w:rPr>
        <w:t>Nací en ciudad de la Habana, el 31 de diciembre de 1985 en el seno de una familia humilde  mis padres son Armando O’Farrill Quijano Actualmente fallecido y mi madre Ernestina Coffigni Martínez</w:t>
      </w:r>
      <w:r w:rsidR="002768ED">
        <w:rPr>
          <w:color w:val="1D1B11" w:themeColor="background2" w:themeShade="1A"/>
        </w:rPr>
        <w:t xml:space="preserve"> actualmente </w:t>
      </w:r>
      <w:r w:rsidR="00C8323F">
        <w:rPr>
          <w:color w:val="1D1B11" w:themeColor="background2" w:themeShade="1A"/>
        </w:rPr>
        <w:t xml:space="preserve">jubilada y </w:t>
      </w:r>
      <w:r w:rsidRPr="00F86860">
        <w:rPr>
          <w:color w:val="1D1B11" w:themeColor="background2" w:themeShade="1A"/>
        </w:rPr>
        <w:t>un hermano mayor Edgardo Díaz Coffigni.</w:t>
      </w:r>
    </w:p>
    <w:p w:rsidR="00F86860" w:rsidRDefault="00F86860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Comencé </w:t>
      </w:r>
      <w:r w:rsidR="00877F23">
        <w:rPr>
          <w:color w:val="1D1B11" w:themeColor="background2" w:themeShade="1A"/>
        </w:rPr>
        <w:t xml:space="preserve">en </w:t>
      </w:r>
      <w:r>
        <w:rPr>
          <w:color w:val="1D1B11" w:themeColor="background2" w:themeShade="1A"/>
        </w:rPr>
        <w:t xml:space="preserve">el </w:t>
      </w:r>
      <w:r w:rsidR="00877F23">
        <w:rPr>
          <w:color w:val="1D1B11" w:themeColor="background2" w:themeShade="1A"/>
        </w:rPr>
        <w:t>círculo</w:t>
      </w:r>
      <w:r>
        <w:rPr>
          <w:color w:val="1D1B11" w:themeColor="background2" w:themeShade="1A"/>
        </w:rPr>
        <w:t xml:space="preserve"> </w:t>
      </w:r>
      <w:r w:rsidR="00E3154D">
        <w:rPr>
          <w:color w:val="1D1B11" w:themeColor="background2" w:themeShade="1A"/>
        </w:rPr>
        <w:t xml:space="preserve">infantil </w:t>
      </w:r>
      <w:r>
        <w:rPr>
          <w:color w:val="1D1B11" w:themeColor="background2" w:themeShade="1A"/>
        </w:rPr>
        <w:t xml:space="preserve">“El gato con botas” </w:t>
      </w:r>
      <w:r w:rsidR="009F648F">
        <w:rPr>
          <w:color w:val="1D1B11" w:themeColor="background2" w:themeShade="1A"/>
        </w:rPr>
        <w:t xml:space="preserve">después en el jardín del mismo nombre </w:t>
      </w:r>
    </w:p>
    <w:p w:rsidR="009F648F" w:rsidRDefault="009F648F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De 1990 – 97 Matricule en la escuela primaria “Nuevos Horizontes” </w:t>
      </w:r>
      <w:r w:rsidR="0028737D">
        <w:rPr>
          <w:color w:val="1D1B11" w:themeColor="background2" w:themeShade="1A"/>
        </w:rPr>
        <w:t>en Arroy</w:t>
      </w:r>
      <w:r w:rsidR="009D0730">
        <w:rPr>
          <w:color w:val="1D1B11" w:themeColor="background2" w:themeShade="1A"/>
        </w:rPr>
        <w:t xml:space="preserve">o Naranjo durante ese periodo de tiempo participe en las actividades patrióticas, militares, culturales, como la guardias de los pioneros. </w:t>
      </w:r>
    </w:p>
    <w:p w:rsidR="009D0730" w:rsidRDefault="000C7E0E" w:rsidP="000C7E0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De 1997 – 2000 Inicie la secundaria básica “Máximo Gómez” </w:t>
      </w:r>
      <w:r w:rsidR="0028737D">
        <w:rPr>
          <w:color w:val="1D1B11" w:themeColor="background2" w:themeShade="1A"/>
        </w:rPr>
        <w:t>en Arroy</w:t>
      </w:r>
      <w:r w:rsidR="004C5E01">
        <w:rPr>
          <w:color w:val="1D1B11" w:themeColor="background2" w:themeShade="1A"/>
        </w:rPr>
        <w:t xml:space="preserve">o Naranjo </w:t>
      </w:r>
      <w:r w:rsidR="00A634DE">
        <w:rPr>
          <w:color w:val="1D1B11" w:themeColor="background2" w:themeShade="1A"/>
        </w:rPr>
        <w:t xml:space="preserve">durante esos 3 años curse el séptimo, Octavo y Noveno grado </w:t>
      </w:r>
    </w:p>
    <w:p w:rsidR="003F18AD" w:rsidRDefault="003F18AD" w:rsidP="000C7E0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De forma general y en la etapa adolecente, no presente problemas de indisciplina ni de ausencia, ni puntualidad, pero si en el rendimiento académico, disminuyó.</w:t>
      </w:r>
    </w:p>
    <w:p w:rsidR="00B968F3" w:rsidRDefault="00B968F3" w:rsidP="000C7E0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Participe en las actividades como la escuela al campo, en las marchas combatientes y otras actividades políticas. </w:t>
      </w:r>
    </w:p>
    <w:p w:rsidR="003F18AD" w:rsidRDefault="00EB4650" w:rsidP="000C7E0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Del 2001 – 2004 Ingrese en la enseñanza técnico profesional </w:t>
      </w:r>
      <w:r w:rsidR="003F18AD">
        <w:rPr>
          <w:color w:val="1D1B11" w:themeColor="background2" w:themeShade="1A"/>
        </w:rPr>
        <w:t xml:space="preserve"> </w:t>
      </w:r>
      <w:r w:rsidR="00115786">
        <w:rPr>
          <w:color w:val="1D1B11" w:themeColor="background2" w:themeShade="1A"/>
        </w:rPr>
        <w:t>e</w:t>
      </w:r>
      <w:r w:rsidR="007744A7">
        <w:rPr>
          <w:color w:val="1D1B11" w:themeColor="background2" w:themeShade="1A"/>
        </w:rPr>
        <w:t>n el Instituto Politécnico “René</w:t>
      </w:r>
      <w:r w:rsidR="00115786">
        <w:rPr>
          <w:color w:val="1D1B11" w:themeColor="background2" w:themeShade="1A"/>
        </w:rPr>
        <w:t xml:space="preserve"> Ramos Latour” </w:t>
      </w:r>
      <w:r w:rsidR="00FF347F">
        <w:rPr>
          <w:color w:val="1D1B11" w:themeColor="background2" w:themeShade="1A"/>
        </w:rPr>
        <w:t>En la carrera de “Montaje y Reparaciones de Equipos Industriales”</w:t>
      </w:r>
      <w:r w:rsidR="00FC4F39">
        <w:rPr>
          <w:color w:val="1D1B11" w:themeColor="background2" w:themeShade="1A"/>
        </w:rPr>
        <w:t xml:space="preserve"> </w:t>
      </w:r>
      <w:r w:rsidR="00DD213F">
        <w:rPr>
          <w:color w:val="1D1B11" w:themeColor="background2" w:themeShade="1A"/>
        </w:rPr>
        <w:t xml:space="preserve">durante ese tiempo participé en </w:t>
      </w:r>
      <w:r w:rsidR="005D2A03">
        <w:rPr>
          <w:color w:val="1D1B11" w:themeColor="background2" w:themeShade="1A"/>
        </w:rPr>
        <w:t>la escuela al campo, movilizaciones políticas de forma regular cuido la propiedad social del periodo estudiantil.</w:t>
      </w:r>
    </w:p>
    <w:p w:rsidR="005D2A03" w:rsidRDefault="008A713A" w:rsidP="000C7E0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Del 2004 – 2005 </w:t>
      </w:r>
      <w:r w:rsidR="00FF347F">
        <w:rPr>
          <w:color w:val="1D1B11" w:themeColor="background2" w:themeShade="1A"/>
        </w:rPr>
        <w:t xml:space="preserve">Al concluir mis estudios Técnicos me empezó a llamar la atención el estudio de las Ciencias </w:t>
      </w:r>
      <w:r w:rsidR="0059554E">
        <w:rPr>
          <w:color w:val="1D1B11" w:themeColor="background2" w:themeShade="1A"/>
        </w:rPr>
        <w:t>Informáticas</w:t>
      </w:r>
      <w:r w:rsidR="00FC5DDC">
        <w:rPr>
          <w:color w:val="1D1B11" w:themeColor="background2" w:themeShade="1A"/>
        </w:rPr>
        <w:t xml:space="preserve"> iniciada en el tecnológico </w:t>
      </w:r>
      <w:r w:rsidR="00FF347F">
        <w:rPr>
          <w:color w:val="1D1B11" w:themeColor="background2" w:themeShade="1A"/>
        </w:rPr>
        <w:t xml:space="preserve"> </w:t>
      </w:r>
      <w:r w:rsidR="00FC5DDC">
        <w:rPr>
          <w:color w:val="1D1B11" w:themeColor="background2" w:themeShade="1A"/>
        </w:rPr>
        <w:t>como asign</w:t>
      </w:r>
      <w:r w:rsidR="007744A7">
        <w:rPr>
          <w:color w:val="1D1B11" w:themeColor="background2" w:themeShade="1A"/>
        </w:rPr>
        <w:t>atura complementaria i matriculé</w:t>
      </w:r>
      <w:r w:rsidR="00FC5DDC">
        <w:rPr>
          <w:color w:val="1D1B11" w:themeColor="background2" w:themeShade="1A"/>
        </w:rPr>
        <w:t xml:space="preserve"> en el Instituto Superior de la Enseñanza Técnico Profesional</w:t>
      </w:r>
      <w:r w:rsidR="00FC4F39">
        <w:rPr>
          <w:color w:val="1D1B11" w:themeColor="background2" w:themeShade="1A"/>
        </w:rPr>
        <w:t xml:space="preserve"> </w:t>
      </w:r>
      <w:r w:rsidR="00937C46">
        <w:rPr>
          <w:color w:val="1D1B11" w:themeColor="background2" w:themeShade="1A"/>
        </w:rPr>
        <w:t xml:space="preserve">(I.S.P.E.T.P) </w:t>
      </w:r>
      <w:r w:rsidR="00FC4F39">
        <w:rPr>
          <w:color w:val="1D1B11" w:themeColor="background2" w:themeShade="1A"/>
        </w:rPr>
        <w:t>en la carrera de “Licenciatura en Informática”</w:t>
      </w:r>
      <w:r w:rsidR="00FC5DDC">
        <w:rPr>
          <w:color w:val="1D1B11" w:themeColor="background2" w:themeShade="1A"/>
        </w:rPr>
        <w:t xml:space="preserve"> </w:t>
      </w:r>
      <w:r w:rsidR="00251149">
        <w:rPr>
          <w:color w:val="1D1B11" w:themeColor="background2" w:themeShade="1A"/>
        </w:rPr>
        <w:t>en (Curso para Trabajadores)</w:t>
      </w:r>
      <w:r w:rsidR="005F02C4">
        <w:rPr>
          <w:color w:val="1D1B11" w:themeColor="background2" w:themeShade="1A"/>
        </w:rPr>
        <w:t xml:space="preserve"> </w:t>
      </w:r>
    </w:p>
    <w:p w:rsidR="00235328" w:rsidRDefault="00937C46" w:rsidP="000C7E0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Al terminar el curso introductorio que nos fue impartido durante el año 2005 ingrese en el servicio militar acti</w:t>
      </w:r>
      <w:r w:rsidR="002B2E0A">
        <w:rPr>
          <w:color w:val="1D1B11" w:themeColor="background2" w:themeShade="1A"/>
        </w:rPr>
        <w:t>vo como diferido por lo que pasé</w:t>
      </w:r>
      <w:r>
        <w:rPr>
          <w:color w:val="1D1B11" w:themeColor="background2" w:themeShade="1A"/>
        </w:rPr>
        <w:t xml:space="preserve"> en el mismo 1 año y 2 meses y </w:t>
      </w:r>
      <w:r w:rsidR="00086B35">
        <w:rPr>
          <w:color w:val="1D1B11" w:themeColor="background2" w:themeShade="1A"/>
        </w:rPr>
        <w:t>continúe</w:t>
      </w:r>
      <w:r>
        <w:rPr>
          <w:color w:val="1D1B11" w:themeColor="background2" w:themeShade="1A"/>
        </w:rPr>
        <w:t xml:space="preserve"> </w:t>
      </w:r>
      <w:r w:rsidR="00086B35">
        <w:rPr>
          <w:color w:val="1D1B11" w:themeColor="background2" w:themeShade="1A"/>
        </w:rPr>
        <w:t>con la carrera de informática</w:t>
      </w:r>
      <w:r w:rsidR="004A3389">
        <w:rPr>
          <w:color w:val="1D1B11" w:themeColor="background2" w:themeShade="1A"/>
        </w:rPr>
        <w:t>.</w:t>
      </w:r>
    </w:p>
    <w:p w:rsidR="00905529" w:rsidRDefault="004A3389" w:rsidP="000C7E0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Pase los 2 primeros años de forma consecutiva</w:t>
      </w:r>
      <w:r w:rsidR="005F02C4">
        <w:rPr>
          <w:color w:val="1D1B11" w:themeColor="background2" w:themeShade="1A"/>
        </w:rPr>
        <w:t xml:space="preserve"> trabajando como profesor de informática en el politécnico “Ren</w:t>
      </w:r>
      <w:r w:rsidR="006F04DE">
        <w:rPr>
          <w:color w:val="1D1B11" w:themeColor="background2" w:themeShade="1A"/>
        </w:rPr>
        <w:t>é</w:t>
      </w:r>
      <w:r w:rsidR="005F02C4">
        <w:rPr>
          <w:color w:val="1D1B11" w:themeColor="background2" w:themeShade="1A"/>
        </w:rPr>
        <w:t xml:space="preserve"> Ramos Latour” y como estudiante en la universidad </w:t>
      </w:r>
      <w:r>
        <w:rPr>
          <w:color w:val="1D1B11" w:themeColor="background2" w:themeShade="1A"/>
        </w:rPr>
        <w:t>y tuve que dejar la escuela por motivos ajenos a mi volunt</w:t>
      </w:r>
      <w:r w:rsidR="00905529">
        <w:rPr>
          <w:color w:val="1D1B11" w:themeColor="background2" w:themeShade="1A"/>
        </w:rPr>
        <w:t>ad,</w:t>
      </w:r>
      <w:r w:rsidR="005F02C4">
        <w:rPr>
          <w:color w:val="1D1B11" w:themeColor="background2" w:themeShade="1A"/>
        </w:rPr>
        <w:t xml:space="preserve"> </w:t>
      </w:r>
      <w:r>
        <w:rPr>
          <w:color w:val="1D1B11" w:themeColor="background2" w:themeShade="1A"/>
        </w:rPr>
        <w:t xml:space="preserve">pero en ese tiempo </w:t>
      </w:r>
      <w:r w:rsidR="00905529">
        <w:rPr>
          <w:color w:val="1D1B11" w:themeColor="background2" w:themeShade="1A"/>
        </w:rPr>
        <w:t xml:space="preserve">lo utilicé </w:t>
      </w:r>
      <w:r>
        <w:rPr>
          <w:color w:val="1D1B11" w:themeColor="background2" w:themeShade="1A"/>
        </w:rPr>
        <w:t xml:space="preserve">para estudiar </w:t>
      </w:r>
      <w:r w:rsidR="004B6116">
        <w:rPr>
          <w:color w:val="1D1B11" w:themeColor="background2" w:themeShade="1A"/>
        </w:rPr>
        <w:t>otros idiomas como el Italiano</w:t>
      </w:r>
      <w:r w:rsidR="00A975AF">
        <w:rPr>
          <w:color w:val="1D1B11" w:themeColor="background2" w:themeShade="1A"/>
        </w:rPr>
        <w:t xml:space="preserve"> (2007 - 2008)</w:t>
      </w:r>
      <w:r w:rsidR="004B6116">
        <w:rPr>
          <w:color w:val="1D1B11" w:themeColor="background2" w:themeShade="1A"/>
        </w:rPr>
        <w:t xml:space="preserve"> y el </w:t>
      </w:r>
      <w:r w:rsidR="00A975AF">
        <w:rPr>
          <w:color w:val="1D1B11" w:themeColor="background2" w:themeShade="1A"/>
        </w:rPr>
        <w:t>Inglés (2009 - 2010)</w:t>
      </w:r>
      <w:r w:rsidR="00905529">
        <w:rPr>
          <w:color w:val="1D1B11" w:themeColor="background2" w:themeShade="1A"/>
        </w:rPr>
        <w:t>.</w:t>
      </w:r>
    </w:p>
    <w:p w:rsidR="004A3389" w:rsidRDefault="00905529" w:rsidP="000C7E0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A</w:t>
      </w:r>
      <w:r w:rsidR="00DF387C">
        <w:rPr>
          <w:color w:val="1D1B11" w:themeColor="background2" w:themeShade="1A"/>
        </w:rPr>
        <w:t xml:space="preserve">l pasar este tiempo me reincorpore a la universidad en el 2010 en el centro escolar “Héctor Alfredo Pineda Zaldívar” </w:t>
      </w:r>
      <w:r w:rsidR="00A54275">
        <w:rPr>
          <w:color w:val="1D1B11" w:themeColor="background2" w:themeShade="1A"/>
        </w:rPr>
        <w:t>siendo este una Sede de</w:t>
      </w:r>
      <w:r w:rsidR="00BF517E">
        <w:rPr>
          <w:color w:val="1D1B11" w:themeColor="background2" w:themeShade="1A"/>
        </w:rPr>
        <w:t>l I.S.P.E.T.P en el cual terminé</w:t>
      </w:r>
      <w:bookmarkStart w:id="0" w:name="_GoBack"/>
      <w:bookmarkEnd w:id="0"/>
      <w:r w:rsidR="00A54275">
        <w:rPr>
          <w:color w:val="1D1B11" w:themeColor="background2" w:themeShade="1A"/>
        </w:rPr>
        <w:t xml:space="preserve"> los estudios universitarios </w:t>
      </w:r>
      <w:r w:rsidR="006652FD">
        <w:rPr>
          <w:color w:val="1D1B11" w:themeColor="background2" w:themeShade="1A"/>
        </w:rPr>
        <w:t>garuándome de “Licenciado en Educación Informática”</w:t>
      </w:r>
      <w:r w:rsidR="005F02C4">
        <w:rPr>
          <w:color w:val="1D1B11" w:themeColor="background2" w:themeShade="1A"/>
        </w:rPr>
        <w:t xml:space="preserve"> </w:t>
      </w:r>
      <w:r>
        <w:rPr>
          <w:color w:val="1D1B11" w:themeColor="background2" w:themeShade="1A"/>
        </w:rPr>
        <w:t xml:space="preserve"> en el año 2013 </w:t>
      </w:r>
    </w:p>
    <w:p w:rsidR="006B1B9E" w:rsidRDefault="00235328" w:rsidP="006B1B9E">
      <w:pPr>
        <w:rPr>
          <w:color w:val="1D1B11" w:themeColor="background2" w:themeShade="1A"/>
        </w:rPr>
      </w:pPr>
      <w:r>
        <w:rPr>
          <w:noProof/>
          <w:color w:val="EEECE1" w:themeColor="background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639445</wp:posOffset>
                </wp:positionV>
                <wp:extent cx="1638300" cy="6000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328" w:rsidRDefault="00235328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235328" w:rsidRDefault="00235328">
                            <w:r>
                              <w:tab/>
                              <w:t xml:space="preserve">   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2.5pt;margin-top:50.35pt;width:129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" fillcolor="#f9fbff [3201]" stroked="f" strokeweight=".5pt">
                <v:textbox>
                  <w:txbxContent>
                    <w:p w:rsidR="00235328" w:rsidRDefault="00235328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235328" w:rsidRDefault="00235328">
                      <w:r>
                        <w:tab/>
                        <w:t xml:space="preserve">   firma</w:t>
                      </w:r>
                    </w:p>
                  </w:txbxContent>
                </v:textbox>
              </v:shape>
            </w:pict>
          </mc:Fallback>
        </mc:AlternateContent>
      </w:r>
      <w:r w:rsidR="006B1B9E">
        <w:rPr>
          <w:color w:val="1D1B11" w:themeColor="background2" w:themeShade="1A"/>
        </w:rPr>
        <w:t xml:space="preserve">Trabaje en la Empresa Correos de cuba como “especialista C en contabilidad” hasta que comencé a trabajar en el Instituto Superior del Ministerio del Interior (I.S.M.I)  Como “Especialista B” de ciencias informáticas en el año </w:t>
      </w:r>
      <w:r w:rsidR="002D275E">
        <w:rPr>
          <w:color w:val="1D1B11" w:themeColor="background2" w:themeShade="1A"/>
        </w:rPr>
        <w:t xml:space="preserve">20___  en el cual me encuentro trabajando actualmente </w:t>
      </w:r>
    </w:p>
    <w:p w:rsidR="00AA7167" w:rsidRDefault="00AA7167"/>
    <w:sectPr w:rsidR="00AA7167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172" w:rsidRDefault="001B5172" w:rsidP="00235328">
      <w:pPr>
        <w:spacing w:after="0" w:line="240" w:lineRule="auto"/>
      </w:pPr>
      <w:r>
        <w:separator/>
      </w:r>
    </w:p>
  </w:endnote>
  <w:endnote w:type="continuationSeparator" w:id="0">
    <w:p w:rsidR="001B5172" w:rsidRDefault="001B5172" w:rsidP="0023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6044598"/>
      <w:docPartObj>
        <w:docPartGallery w:val="Page Numbers (Bottom of Page)"/>
        <w:docPartUnique/>
      </w:docPartObj>
    </w:sdtPr>
    <w:sdtEndPr>
      <w:rPr>
        <w:b/>
      </w:rPr>
    </w:sdtEndPr>
    <w:sdtContent>
      <w:p w:rsidR="00235328" w:rsidRPr="00BC7D4D" w:rsidRDefault="00235328">
        <w:pPr>
          <w:pStyle w:val="Piedepgina"/>
          <w:jc w:val="center"/>
          <w:rPr>
            <w:b/>
          </w:rPr>
        </w:pPr>
        <w:r w:rsidRPr="00BC7D4D">
          <w:rPr>
            <w:b/>
          </w:rPr>
          <w:fldChar w:fldCharType="begin"/>
        </w:r>
        <w:r w:rsidRPr="00BC7D4D">
          <w:rPr>
            <w:b/>
          </w:rPr>
          <w:instrText>PAGE   \* MERGEFORMAT</w:instrText>
        </w:r>
        <w:r w:rsidRPr="00BC7D4D">
          <w:rPr>
            <w:b/>
          </w:rPr>
          <w:fldChar w:fldCharType="separate"/>
        </w:r>
        <w:r w:rsidR="001B5172">
          <w:rPr>
            <w:b/>
            <w:noProof/>
          </w:rPr>
          <w:t>1</w:t>
        </w:r>
        <w:r w:rsidRPr="00BC7D4D">
          <w:rPr>
            <w:b/>
          </w:rPr>
          <w:fldChar w:fldCharType="end"/>
        </w:r>
      </w:p>
    </w:sdtContent>
  </w:sdt>
  <w:p w:rsidR="00235328" w:rsidRDefault="002353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172" w:rsidRDefault="001B5172" w:rsidP="00235328">
      <w:pPr>
        <w:spacing w:after="0" w:line="240" w:lineRule="auto"/>
      </w:pPr>
      <w:r>
        <w:separator/>
      </w:r>
    </w:p>
  </w:footnote>
  <w:footnote w:type="continuationSeparator" w:id="0">
    <w:p w:rsidR="001B5172" w:rsidRDefault="001B5172" w:rsidP="00235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328" w:rsidRDefault="00235328">
    <w:pPr>
      <w:pStyle w:val="Encabezado"/>
    </w:pPr>
    <w:r>
      <w:t>Autobiografía: Osniel O’Farrill Coffigni</w:t>
    </w:r>
    <w:r>
      <w:tab/>
    </w:r>
    <w:r>
      <w:tab/>
      <w:t>Fecha: 25/10/2014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67"/>
    <w:rsid w:val="00086B35"/>
    <w:rsid w:val="000C7E0E"/>
    <w:rsid w:val="00115786"/>
    <w:rsid w:val="001B5172"/>
    <w:rsid w:val="00235328"/>
    <w:rsid w:val="00251149"/>
    <w:rsid w:val="002768ED"/>
    <w:rsid w:val="0028737D"/>
    <w:rsid w:val="002B2E0A"/>
    <w:rsid w:val="002D275E"/>
    <w:rsid w:val="00351867"/>
    <w:rsid w:val="003A6B5F"/>
    <w:rsid w:val="003F18AD"/>
    <w:rsid w:val="00414F8F"/>
    <w:rsid w:val="00426663"/>
    <w:rsid w:val="004A3389"/>
    <w:rsid w:val="004B6116"/>
    <w:rsid w:val="004C5E01"/>
    <w:rsid w:val="0059554E"/>
    <w:rsid w:val="005D2A03"/>
    <w:rsid w:val="005F02C4"/>
    <w:rsid w:val="00622C93"/>
    <w:rsid w:val="006652FD"/>
    <w:rsid w:val="00666A92"/>
    <w:rsid w:val="006B1B9E"/>
    <w:rsid w:val="006F04DE"/>
    <w:rsid w:val="007744A7"/>
    <w:rsid w:val="00877F23"/>
    <w:rsid w:val="008A713A"/>
    <w:rsid w:val="00905529"/>
    <w:rsid w:val="00937C46"/>
    <w:rsid w:val="009D0730"/>
    <w:rsid w:val="009F648F"/>
    <w:rsid w:val="00A54275"/>
    <w:rsid w:val="00A634DE"/>
    <w:rsid w:val="00A975AF"/>
    <w:rsid w:val="00AA7167"/>
    <w:rsid w:val="00B34B07"/>
    <w:rsid w:val="00B41252"/>
    <w:rsid w:val="00B968F3"/>
    <w:rsid w:val="00BC7D4D"/>
    <w:rsid w:val="00BF517E"/>
    <w:rsid w:val="00C04676"/>
    <w:rsid w:val="00C8323F"/>
    <w:rsid w:val="00D36A05"/>
    <w:rsid w:val="00DD213F"/>
    <w:rsid w:val="00DF387C"/>
    <w:rsid w:val="00E3154D"/>
    <w:rsid w:val="00EB4650"/>
    <w:rsid w:val="00F86860"/>
    <w:rsid w:val="00FC4F39"/>
    <w:rsid w:val="00FC5DDC"/>
    <w:rsid w:val="00FD231B"/>
    <w:rsid w:val="00F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35C0D6-9277-46E2-B78C-F57B22F8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DFDFDF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C0C0C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C0C0C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235328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5328"/>
    <w:rPr>
      <w:rFonts w:eastAsiaTheme="minorEastAsia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2353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328"/>
  </w:style>
  <w:style w:type="paragraph" w:styleId="Piedepgina">
    <w:name w:val="footer"/>
    <w:basedOn w:val="Normal"/>
    <w:link w:val="PiedepginaCar"/>
    <w:uiPriority w:val="99"/>
    <w:unhideWhenUsed/>
    <w:rsid w:val="002353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F9FB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116</TotalTime>
  <Pages>1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2014-10-25T13:24:00Z</dcterms:created>
  <dcterms:modified xsi:type="dcterms:W3CDTF">2014-10-25T16:53:00Z</dcterms:modified>
</cp:coreProperties>
</file>